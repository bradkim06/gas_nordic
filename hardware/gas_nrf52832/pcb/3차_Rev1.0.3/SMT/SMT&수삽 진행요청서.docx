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0"/>
        <w:gridCol w:w="850"/>
        <w:gridCol w:w="2195"/>
        <w:gridCol w:w="1349"/>
        <w:gridCol w:w="142"/>
        <w:gridCol w:w="2934"/>
      </w:tblGrid>
      <w:tr w:rsidR="00A52291" w:rsidRPr="005F1922" w14:paraId="375A3661" w14:textId="77777777" w:rsidTr="00F14D14">
        <w:trPr>
          <w:trHeight w:val="840"/>
        </w:trPr>
        <w:tc>
          <w:tcPr>
            <w:tcW w:w="907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5595A1" w14:textId="77777777" w:rsidR="00A52291" w:rsidRPr="005F1922" w:rsidRDefault="00A52291" w:rsidP="00BC667F">
            <w:pPr>
              <w:jc w:val="center"/>
              <w:rPr>
                <w:b/>
              </w:rPr>
            </w:pPr>
            <w:r w:rsidRPr="005F1922">
              <w:rPr>
                <w:rFonts w:hint="eastAsia"/>
                <w:b/>
                <w:sz w:val="44"/>
              </w:rPr>
              <w:t>S M T</w:t>
            </w:r>
            <w:r w:rsidR="007B0306" w:rsidRPr="005F1922">
              <w:rPr>
                <w:rFonts w:hint="eastAsia"/>
                <w:b/>
                <w:sz w:val="44"/>
              </w:rPr>
              <w:t xml:space="preserve"> &amp; 수 삽 </w:t>
            </w:r>
            <w:r w:rsidRPr="005F1922">
              <w:rPr>
                <w:rFonts w:hint="eastAsia"/>
                <w:b/>
                <w:sz w:val="44"/>
              </w:rPr>
              <w:t xml:space="preserve"> 견 적 요 청 서</w:t>
            </w:r>
          </w:p>
        </w:tc>
      </w:tr>
      <w:tr w:rsidR="00A52291" w:rsidRPr="005F1922" w14:paraId="7CBAEB34" w14:textId="77777777" w:rsidTr="00F14D14">
        <w:trPr>
          <w:trHeight w:val="1425"/>
        </w:trPr>
        <w:tc>
          <w:tcPr>
            <w:tcW w:w="160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AE4E881" w14:textId="77777777" w:rsidR="00A52291" w:rsidRPr="005F1922" w:rsidRDefault="00A52291" w:rsidP="00BC667F">
            <w:pPr>
              <w:jc w:val="center"/>
              <w:rPr>
                <w:b/>
                <w:sz w:val="24"/>
              </w:rPr>
            </w:pPr>
            <w:r w:rsidRPr="005F1922">
              <w:rPr>
                <w:rFonts w:hint="eastAsia"/>
                <w:b/>
                <w:sz w:val="24"/>
              </w:rPr>
              <w:t>업체명</w:t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8585B" w14:textId="77777777" w:rsidR="00A52291" w:rsidRPr="005F1922" w:rsidRDefault="00573367" w:rsidP="00BC66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HS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227D70" w14:textId="77777777" w:rsidR="00A52291" w:rsidRPr="005F1922" w:rsidRDefault="00A52291" w:rsidP="00BC667F">
            <w:pPr>
              <w:jc w:val="center"/>
              <w:rPr>
                <w:b/>
                <w:sz w:val="24"/>
              </w:rPr>
            </w:pPr>
            <w:r w:rsidRPr="005F1922">
              <w:rPr>
                <w:rFonts w:hint="eastAsia"/>
                <w:b/>
                <w:sz w:val="24"/>
              </w:rPr>
              <w:t>담당자</w:t>
            </w:r>
          </w:p>
          <w:p w14:paraId="5F331E7B" w14:textId="77777777" w:rsidR="00A52291" w:rsidRPr="005F1922" w:rsidRDefault="00A52291" w:rsidP="00BC667F">
            <w:pPr>
              <w:jc w:val="center"/>
              <w:rPr>
                <w:sz w:val="24"/>
              </w:rPr>
            </w:pPr>
            <w:r w:rsidRPr="005F1922">
              <w:rPr>
                <w:rFonts w:hint="eastAsia"/>
                <w:b/>
                <w:sz w:val="24"/>
              </w:rPr>
              <w:t>/연락처</w:t>
            </w:r>
          </w:p>
        </w:tc>
        <w:tc>
          <w:tcPr>
            <w:tcW w:w="307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7254AFF" w14:textId="77777777" w:rsidR="005F1922" w:rsidRPr="005F1922" w:rsidRDefault="00573367" w:rsidP="00BC667F">
            <w:pPr>
              <w:jc w:val="center"/>
            </w:pPr>
            <w:r>
              <w:rPr>
                <w:rFonts w:hint="eastAsia"/>
              </w:rPr>
              <w:t>김준수</w:t>
            </w:r>
            <w:r>
              <w:br/>
              <w:t>010-4496-1966</w:t>
            </w:r>
          </w:p>
        </w:tc>
      </w:tr>
      <w:tr w:rsidR="00A52291" w:rsidRPr="005F1922" w14:paraId="7DF8FE39" w14:textId="77777777" w:rsidTr="00F14D14">
        <w:trPr>
          <w:trHeight w:val="1470"/>
        </w:trPr>
        <w:tc>
          <w:tcPr>
            <w:tcW w:w="160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9DE308A" w14:textId="77777777" w:rsidR="00A52291" w:rsidRPr="005F1922" w:rsidRDefault="00A52291" w:rsidP="00BC667F">
            <w:pPr>
              <w:jc w:val="center"/>
              <w:rPr>
                <w:b/>
                <w:sz w:val="24"/>
              </w:rPr>
            </w:pPr>
            <w:r w:rsidRPr="005F1922">
              <w:rPr>
                <w:rFonts w:hint="eastAsia"/>
                <w:b/>
                <w:sz w:val="24"/>
              </w:rPr>
              <w:t>모델명</w:t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F8E158" w14:textId="77777777" w:rsidR="00A52291" w:rsidRPr="005F1922" w:rsidRDefault="00573367" w:rsidP="000569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Gas_</w:t>
            </w:r>
            <w:r w:rsidR="00ED7B46">
              <w:rPr>
                <w:sz w:val="24"/>
              </w:rPr>
              <w:t>Rev1.0.</w:t>
            </w:r>
            <w:r w:rsidR="003E7227">
              <w:rPr>
                <w:sz w:val="24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E9C430" w14:textId="77777777" w:rsidR="00A52291" w:rsidRPr="005F1922" w:rsidRDefault="00A52291" w:rsidP="00BC667F">
            <w:pPr>
              <w:jc w:val="center"/>
              <w:rPr>
                <w:sz w:val="24"/>
              </w:rPr>
            </w:pPr>
            <w:r w:rsidRPr="005F1922">
              <w:rPr>
                <w:rFonts w:hint="eastAsia"/>
                <w:b/>
                <w:sz w:val="24"/>
              </w:rPr>
              <w:t>수량</w:t>
            </w:r>
          </w:p>
        </w:tc>
        <w:tc>
          <w:tcPr>
            <w:tcW w:w="307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182967" w14:textId="77777777" w:rsidR="00A52291" w:rsidRPr="005F1922" w:rsidRDefault="00A502A8" w:rsidP="00BC667F">
            <w:pPr>
              <w:jc w:val="center"/>
            </w:pPr>
            <w:r>
              <w:t>10Kit(20EA)</w:t>
            </w:r>
          </w:p>
        </w:tc>
      </w:tr>
      <w:tr w:rsidR="00A52291" w:rsidRPr="005F1922" w14:paraId="648F74DA" w14:textId="77777777" w:rsidTr="00F14D14">
        <w:trPr>
          <w:trHeight w:val="375"/>
        </w:trPr>
        <w:tc>
          <w:tcPr>
            <w:tcW w:w="907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3DDE8C" w14:textId="77777777" w:rsidR="00A52291" w:rsidRPr="005F1922" w:rsidRDefault="00A52291" w:rsidP="00BC667F">
            <w:pPr>
              <w:jc w:val="center"/>
              <w:rPr>
                <w:b/>
              </w:rPr>
            </w:pPr>
            <w:r w:rsidRPr="005F1922">
              <w:rPr>
                <w:rFonts w:hint="eastAsia"/>
                <w:b/>
                <w:sz w:val="22"/>
              </w:rPr>
              <w:t>SMT 제작정보</w:t>
            </w:r>
          </w:p>
        </w:tc>
      </w:tr>
      <w:tr w:rsidR="00F14D14" w:rsidRPr="005F1922" w14:paraId="7FAF5F3E" w14:textId="77777777" w:rsidTr="00F14D14">
        <w:trPr>
          <w:trHeight w:val="1350"/>
        </w:trPr>
        <w:tc>
          <w:tcPr>
            <w:tcW w:w="5994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82C0C9" w14:textId="77777777" w:rsidR="00F14D14" w:rsidRPr="005F1922" w:rsidRDefault="00F14D14" w:rsidP="00BC667F"/>
          <w:p w14:paraId="292AC6F2" w14:textId="77777777" w:rsidR="00F14D14" w:rsidRPr="005F1922" w:rsidRDefault="00F14D14" w:rsidP="005F1922">
            <w:pPr>
              <w:pStyle w:val="a6"/>
              <w:numPr>
                <w:ilvl w:val="0"/>
                <w:numId w:val="1"/>
              </w:numPr>
              <w:ind w:leftChars="0"/>
            </w:pPr>
            <w:r w:rsidRPr="005F1922">
              <w:rPr>
                <w:rFonts w:hint="eastAsia"/>
              </w:rPr>
              <w:t>표면실장 :</w:t>
            </w:r>
            <w:r w:rsidR="00573367">
              <w:t xml:space="preserve"> </w:t>
            </w:r>
            <w:r w:rsidR="00573367">
              <w:rPr>
                <w:rFonts w:hint="eastAsia"/>
              </w:rPr>
              <w:t>단면</w:t>
            </w:r>
          </w:p>
          <w:p w14:paraId="691F095A" w14:textId="77777777" w:rsidR="00F14D14" w:rsidRPr="005F1922" w:rsidRDefault="00F14D14" w:rsidP="005F1922">
            <w:pPr>
              <w:pStyle w:val="a6"/>
              <w:numPr>
                <w:ilvl w:val="0"/>
                <w:numId w:val="1"/>
              </w:numPr>
              <w:ind w:leftChars="0"/>
            </w:pPr>
            <w:r w:rsidRPr="005F1922">
              <w:rPr>
                <w:rFonts w:hint="eastAsia"/>
              </w:rPr>
              <w:t>메탈마스크 :</w:t>
            </w:r>
            <w:r w:rsidR="00573367">
              <w:t xml:space="preserve"> </w:t>
            </w:r>
            <w:r w:rsidR="004E639B">
              <w:rPr>
                <w:rFonts w:hint="eastAsia"/>
              </w:rPr>
              <w:t>도급</w:t>
            </w:r>
          </w:p>
          <w:p w14:paraId="66B6C0EC" w14:textId="77777777" w:rsidR="00F14D14" w:rsidRPr="005F1922" w:rsidRDefault="00F14D14" w:rsidP="005F1922">
            <w:pPr>
              <w:pStyle w:val="a6"/>
              <w:numPr>
                <w:ilvl w:val="0"/>
                <w:numId w:val="1"/>
              </w:numPr>
              <w:ind w:leftChars="0"/>
            </w:pPr>
            <w:proofErr w:type="spellStart"/>
            <w:r w:rsidRPr="005F1922">
              <w:rPr>
                <w:rFonts w:hint="eastAsia"/>
              </w:rPr>
              <w:t>크림솔더유형</w:t>
            </w:r>
            <w:proofErr w:type="spellEnd"/>
            <w:r w:rsidRPr="005F1922">
              <w:rPr>
                <w:rFonts w:hint="eastAsia"/>
              </w:rPr>
              <w:t xml:space="preserve"> :</w:t>
            </w:r>
            <w:r w:rsidR="00573367">
              <w:t xml:space="preserve"> </w:t>
            </w:r>
            <w:r w:rsidR="00573367">
              <w:rPr>
                <w:rFonts w:hint="eastAsia"/>
              </w:rPr>
              <w:t>유연</w:t>
            </w:r>
          </w:p>
          <w:p w14:paraId="0C1407E9" w14:textId="77777777" w:rsidR="00F14D14" w:rsidRPr="005F1922" w:rsidRDefault="00F14D14" w:rsidP="005F192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 w:rsidRPr="005F1922">
              <w:rPr>
                <w:rFonts w:hint="eastAsia"/>
              </w:rPr>
              <w:t>부품인계방법 :</w:t>
            </w:r>
            <w:r w:rsidR="00573367">
              <w:t xml:space="preserve"> </w:t>
            </w:r>
            <w:r w:rsidR="00573367">
              <w:rPr>
                <w:rFonts w:hint="eastAsia"/>
              </w:rPr>
              <w:t>경동화물</w:t>
            </w:r>
          </w:p>
          <w:p w14:paraId="778037E1" w14:textId="77777777" w:rsidR="00F14D14" w:rsidRPr="005F1922" w:rsidRDefault="00C11332" w:rsidP="0005695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수</w:t>
            </w:r>
            <w:r w:rsidR="0064662E" w:rsidRPr="005F1922">
              <w:rPr>
                <w:rFonts w:hint="eastAsia"/>
              </w:rPr>
              <w:t>삽부품유무</w:t>
            </w:r>
            <w:proofErr w:type="spellEnd"/>
            <w:r w:rsidR="0064662E" w:rsidRPr="005F1922">
              <w:rPr>
                <w:rFonts w:hint="eastAsia"/>
              </w:rPr>
              <w:t xml:space="preserve"> :</w:t>
            </w:r>
            <w:r w:rsidR="00573367">
              <w:t xml:space="preserve"> </w:t>
            </w:r>
            <w:r w:rsidR="00573367">
              <w:rPr>
                <w:rFonts w:hint="eastAsia"/>
              </w:rPr>
              <w:t>무</w:t>
            </w:r>
          </w:p>
        </w:tc>
        <w:tc>
          <w:tcPr>
            <w:tcW w:w="3076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CECA276" w14:textId="77777777" w:rsidR="00F14D14" w:rsidRPr="005F1922" w:rsidRDefault="00F14D14">
            <w:pPr>
              <w:widowControl/>
              <w:wordWrap/>
              <w:autoSpaceDE/>
              <w:autoSpaceDN/>
              <w:jc w:val="left"/>
            </w:pPr>
          </w:p>
          <w:p w14:paraId="6D2135BF" w14:textId="77777777" w:rsidR="00F14D14" w:rsidRPr="005F1922" w:rsidRDefault="00F14D14" w:rsidP="00F14D14">
            <w:pPr>
              <w:ind w:left="231"/>
            </w:pPr>
            <w:r w:rsidRPr="005F1922">
              <w:rPr>
                <w:rFonts w:hint="eastAsia"/>
              </w:rPr>
              <w:t>(단면/양면)</w:t>
            </w:r>
          </w:p>
          <w:p w14:paraId="2E17D906" w14:textId="77777777" w:rsidR="00F14D14" w:rsidRPr="005F1922" w:rsidRDefault="00F14D14" w:rsidP="00F14D14">
            <w:pPr>
              <w:ind w:left="231"/>
            </w:pPr>
            <w:r w:rsidRPr="005F1922">
              <w:rPr>
                <w:rFonts w:hint="eastAsia"/>
              </w:rPr>
              <w:t>(</w:t>
            </w:r>
            <w:proofErr w:type="spellStart"/>
            <w:r w:rsidRPr="005F1922">
              <w:rPr>
                <w:rFonts w:hint="eastAsia"/>
              </w:rPr>
              <w:t>사급</w:t>
            </w:r>
            <w:proofErr w:type="spellEnd"/>
            <w:r w:rsidRPr="005F1922">
              <w:rPr>
                <w:rFonts w:hint="eastAsia"/>
              </w:rPr>
              <w:t>/도급)</w:t>
            </w:r>
          </w:p>
          <w:p w14:paraId="63ED7F96" w14:textId="77777777" w:rsidR="00F14D14" w:rsidRPr="005F1922" w:rsidRDefault="00F14D14" w:rsidP="00F14D14">
            <w:pPr>
              <w:ind w:left="231"/>
            </w:pPr>
            <w:r w:rsidRPr="005F1922">
              <w:rPr>
                <w:rFonts w:hint="eastAsia"/>
              </w:rPr>
              <w:t>(유연/무연)</w:t>
            </w:r>
          </w:p>
          <w:p w14:paraId="2944977A" w14:textId="77777777" w:rsidR="00F14D14" w:rsidRPr="005F1922" w:rsidRDefault="00F14D14" w:rsidP="00F14D14">
            <w:pPr>
              <w:widowControl/>
              <w:wordWrap/>
              <w:autoSpaceDE/>
              <w:autoSpaceDN/>
              <w:ind w:left="231"/>
            </w:pPr>
            <w:r w:rsidRPr="005F1922">
              <w:rPr>
                <w:rFonts w:hint="eastAsia"/>
              </w:rPr>
              <w:t>(</w:t>
            </w:r>
            <w:proofErr w:type="spellStart"/>
            <w:r w:rsidRPr="005F1922">
              <w:rPr>
                <w:rFonts w:hint="eastAsia"/>
              </w:rPr>
              <w:t>퀵</w:t>
            </w:r>
            <w:proofErr w:type="spellEnd"/>
            <w:r w:rsidRPr="005F1922">
              <w:rPr>
                <w:rFonts w:hint="eastAsia"/>
              </w:rPr>
              <w:t>/경동화물/방문전달)</w:t>
            </w:r>
          </w:p>
          <w:p w14:paraId="4773F212" w14:textId="77777777" w:rsidR="0064662E" w:rsidRPr="005F1922" w:rsidRDefault="0064662E" w:rsidP="00F14D14">
            <w:pPr>
              <w:widowControl/>
              <w:wordWrap/>
              <w:autoSpaceDE/>
              <w:autoSpaceDN/>
              <w:ind w:left="231"/>
            </w:pPr>
            <w:r w:rsidRPr="005F1922">
              <w:rPr>
                <w:rFonts w:hint="eastAsia"/>
              </w:rPr>
              <w:t>(유/무)</w:t>
            </w:r>
          </w:p>
          <w:p w14:paraId="461A72B5" w14:textId="77777777" w:rsidR="00F14D14" w:rsidRPr="005F1922" w:rsidRDefault="00F14D14" w:rsidP="00BC667F"/>
        </w:tc>
      </w:tr>
      <w:tr w:rsidR="00A52291" w:rsidRPr="005F1922" w14:paraId="5D84F98F" w14:textId="77777777" w:rsidTr="00F14D14">
        <w:trPr>
          <w:trHeight w:val="390"/>
        </w:trPr>
        <w:tc>
          <w:tcPr>
            <w:tcW w:w="9070" w:type="dxa"/>
            <w:gridSpan w:val="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E5D765" w14:textId="77777777" w:rsidR="00A52291" w:rsidRPr="005F1922" w:rsidRDefault="00A52291" w:rsidP="00BC667F">
            <w:pPr>
              <w:jc w:val="center"/>
              <w:rPr>
                <w:b/>
              </w:rPr>
            </w:pPr>
            <w:r w:rsidRPr="005F1922">
              <w:rPr>
                <w:rFonts w:hint="eastAsia"/>
                <w:b/>
              </w:rPr>
              <w:t>기타 요청사항</w:t>
            </w:r>
          </w:p>
        </w:tc>
      </w:tr>
      <w:tr w:rsidR="00A52291" w:rsidRPr="005F1922" w14:paraId="05FB82CF" w14:textId="77777777" w:rsidTr="00F14D14">
        <w:trPr>
          <w:trHeight w:val="2490"/>
        </w:trPr>
        <w:tc>
          <w:tcPr>
            <w:tcW w:w="9070" w:type="dxa"/>
            <w:gridSpan w:val="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66C1CF" w14:textId="4F9FA768" w:rsidR="0005695D" w:rsidRDefault="00C32134" w:rsidP="00C3213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부품 </w:t>
            </w:r>
            <w:r w:rsidR="003E7227">
              <w:t>10</w:t>
            </w:r>
            <w:r>
              <w:rPr>
                <w:rFonts w:hint="eastAsia"/>
              </w:rPr>
              <w:t>/</w:t>
            </w:r>
            <w:r w:rsidR="0083691C">
              <w:t>4</w:t>
            </w:r>
            <w:r>
              <w:rPr>
                <w:rFonts w:hint="eastAsia"/>
              </w:rPr>
              <w:t>(</w:t>
            </w:r>
            <w:r w:rsidR="0083691C">
              <w:rPr>
                <w:rFonts w:hint="eastAsia"/>
              </w:rPr>
              <w:t>금</w:t>
            </w:r>
            <w:r>
              <w:rPr>
                <w:rFonts w:hint="eastAsia"/>
              </w:rPr>
              <w:t xml:space="preserve">) 경동화물 </w:t>
            </w:r>
            <w:r w:rsidR="00A502A8">
              <w:rPr>
                <w:rFonts w:hint="eastAsia"/>
              </w:rPr>
              <w:t>발송예정</w:t>
            </w:r>
          </w:p>
          <w:p w14:paraId="6E25FA63" w14:textId="77777777" w:rsidR="00FC0906" w:rsidRPr="0083691C" w:rsidRDefault="00FC0906" w:rsidP="0005695D"/>
          <w:p w14:paraId="4203A026" w14:textId="77777777" w:rsidR="0005695D" w:rsidRDefault="0005695D" w:rsidP="0005695D"/>
          <w:p w14:paraId="2023B922" w14:textId="77777777" w:rsidR="0005695D" w:rsidRDefault="0005695D" w:rsidP="0005695D"/>
          <w:p w14:paraId="15821356" w14:textId="77777777" w:rsidR="0005695D" w:rsidRDefault="0005695D" w:rsidP="0005695D"/>
          <w:p w14:paraId="3A2C96BF" w14:textId="77777777" w:rsidR="0005695D" w:rsidRDefault="0005695D" w:rsidP="0005695D"/>
          <w:p w14:paraId="5B9FE252" w14:textId="77777777" w:rsidR="0005695D" w:rsidRDefault="0005695D" w:rsidP="0005695D"/>
          <w:p w14:paraId="1FBA41D4" w14:textId="77777777" w:rsidR="0005695D" w:rsidRPr="005F1922" w:rsidRDefault="0005695D" w:rsidP="0005695D"/>
          <w:p w14:paraId="477C13EB" w14:textId="77777777" w:rsidR="00A52291" w:rsidRPr="005F1922" w:rsidRDefault="00A52291" w:rsidP="00BC667F"/>
          <w:p w14:paraId="7E14F728" w14:textId="77777777" w:rsidR="00A52291" w:rsidRPr="003F3FDD" w:rsidRDefault="00A52291" w:rsidP="00BC667F"/>
          <w:p w14:paraId="055AC31A" w14:textId="77777777" w:rsidR="00A52291" w:rsidRPr="005F1922" w:rsidRDefault="00A52291" w:rsidP="00BC667F"/>
        </w:tc>
      </w:tr>
      <w:tr w:rsidR="00A52291" w:rsidRPr="005F1922" w14:paraId="4676A35B" w14:textId="77777777" w:rsidTr="00F14D14">
        <w:trPr>
          <w:trHeight w:val="480"/>
        </w:trPr>
        <w:tc>
          <w:tcPr>
            <w:tcW w:w="24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E1D2" w14:textId="77777777" w:rsidR="00A52291" w:rsidRPr="005F1922" w:rsidRDefault="00A52291" w:rsidP="00BC667F">
            <w:pPr>
              <w:jc w:val="center"/>
            </w:pPr>
            <w:r w:rsidRPr="005F1922">
              <w:rPr>
                <w:rFonts w:hint="eastAsia"/>
              </w:rPr>
              <w:t>BOM,PL 및 데이터 전송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E59E" w14:textId="77777777" w:rsidR="00A52291" w:rsidRPr="005F1922" w:rsidRDefault="00A52291" w:rsidP="00BC667F">
            <w:pPr>
              <w:jc w:val="center"/>
            </w:pPr>
            <w:r w:rsidRPr="005F1922">
              <w:rPr>
                <w:rFonts w:hint="eastAsia"/>
              </w:rPr>
              <w:t>hs@hsdgt.com</w:t>
            </w:r>
          </w:p>
        </w:tc>
        <w:tc>
          <w:tcPr>
            <w:tcW w:w="293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229BE4E" w14:textId="77777777" w:rsidR="00A52291" w:rsidRPr="005F1922" w:rsidRDefault="00E85252" w:rsidP="00BC667F">
            <w:r>
              <w:rPr>
                <w:noProof/>
              </w:rPr>
              <w:pict w14:anchorId="414CDE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0" o:spid="_x0000_i1025" type="#_x0000_t75" alt="한샘디지텍홈페이지로고.jpg" style="width:125.2pt;height:80.75pt;visibility:visible;mso-width-percent:0;mso-height-percent:0;mso-width-percent:0;mso-height-percent:0">
                  <v:imagedata r:id="rId7" o:title="한샘디지텍홈페이지로고"/>
                </v:shape>
              </w:pict>
            </w:r>
          </w:p>
        </w:tc>
      </w:tr>
      <w:tr w:rsidR="00A52291" w:rsidRPr="005F1922" w14:paraId="03132E18" w14:textId="77777777" w:rsidTr="005D6D89">
        <w:trPr>
          <w:trHeight w:val="1507"/>
        </w:trPr>
        <w:tc>
          <w:tcPr>
            <w:tcW w:w="245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65BEFC" w14:textId="77777777" w:rsidR="00A52291" w:rsidRPr="005F1922" w:rsidRDefault="00A52291" w:rsidP="00BC667F">
            <w:pPr>
              <w:jc w:val="center"/>
            </w:pPr>
            <w:r w:rsidRPr="005F1922">
              <w:rPr>
                <w:rFonts w:hint="eastAsia"/>
              </w:rPr>
              <w:t>SMT 주문관련 문의</w:t>
            </w:r>
          </w:p>
          <w:p w14:paraId="6A5CBD16" w14:textId="77777777" w:rsidR="00A52291" w:rsidRPr="005F1922" w:rsidRDefault="00A52291" w:rsidP="00BC667F">
            <w:pPr>
              <w:jc w:val="center"/>
            </w:pPr>
            <w:r w:rsidRPr="005F1922">
              <w:rPr>
                <w:rFonts w:hint="eastAsia"/>
              </w:rPr>
              <w:t>032-581-5375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CED248" w14:textId="77777777" w:rsidR="00A52291" w:rsidRPr="005F1922" w:rsidRDefault="0064662E" w:rsidP="00BC667F">
            <w:r w:rsidRPr="005F1922">
              <w:rPr>
                <w:rFonts w:hint="eastAsia"/>
              </w:rPr>
              <w:t>영업부</w:t>
            </w:r>
            <w:r w:rsidR="008A3428" w:rsidRPr="005F1922">
              <w:rPr>
                <w:rFonts w:hint="eastAsia"/>
              </w:rPr>
              <w:t xml:space="preserve"> </w:t>
            </w:r>
            <w:r w:rsidR="00A52291" w:rsidRPr="005F1922">
              <w:rPr>
                <w:rFonts w:hint="eastAsia"/>
              </w:rPr>
              <w:t xml:space="preserve">차장 </w:t>
            </w:r>
            <w:proofErr w:type="spellStart"/>
            <w:r w:rsidR="00A52291" w:rsidRPr="005F1922">
              <w:rPr>
                <w:rFonts w:hint="eastAsia"/>
              </w:rPr>
              <w:t>김병길</w:t>
            </w:r>
            <w:proofErr w:type="spellEnd"/>
            <w:r w:rsidR="008A3428" w:rsidRPr="005F1922">
              <w:rPr>
                <w:rFonts w:hint="eastAsia"/>
              </w:rPr>
              <w:t xml:space="preserve"> 010-6516-5375</w:t>
            </w:r>
          </w:p>
          <w:p w14:paraId="5365CD1A" w14:textId="77777777" w:rsidR="00A52291" w:rsidRPr="00810B75" w:rsidRDefault="0064662E" w:rsidP="00BC667F">
            <w:r w:rsidRPr="005F1922">
              <w:rPr>
                <w:rFonts w:hint="eastAsia"/>
              </w:rPr>
              <w:t xml:space="preserve">       과장 최인석 010-6517-5375</w:t>
            </w:r>
          </w:p>
        </w:tc>
        <w:tc>
          <w:tcPr>
            <w:tcW w:w="2934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A3A17" w14:textId="77777777" w:rsidR="00A52291" w:rsidRPr="005F1922" w:rsidRDefault="00A52291" w:rsidP="00BC667F">
            <w:pPr>
              <w:rPr>
                <w:noProof/>
              </w:rPr>
            </w:pPr>
          </w:p>
        </w:tc>
      </w:tr>
    </w:tbl>
    <w:p w14:paraId="11DC08DE" w14:textId="77777777" w:rsidR="00BC667F" w:rsidRDefault="00BC667F"/>
    <w:sectPr w:rsidR="00BC667F" w:rsidSect="00C57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AAB5E" w14:textId="77777777" w:rsidR="00E85252" w:rsidRDefault="00E85252" w:rsidP="008A3428">
      <w:r>
        <w:separator/>
      </w:r>
    </w:p>
  </w:endnote>
  <w:endnote w:type="continuationSeparator" w:id="0">
    <w:p w14:paraId="4DA730D2" w14:textId="77777777" w:rsidR="00E85252" w:rsidRDefault="00E85252" w:rsidP="008A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0DF85" w14:textId="77777777" w:rsidR="00E85252" w:rsidRDefault="00E85252" w:rsidP="008A3428">
      <w:r>
        <w:separator/>
      </w:r>
    </w:p>
  </w:footnote>
  <w:footnote w:type="continuationSeparator" w:id="0">
    <w:p w14:paraId="65AA014A" w14:textId="77777777" w:rsidR="00E85252" w:rsidRDefault="00E85252" w:rsidP="008A3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65A1E"/>
    <w:multiLevelType w:val="hybridMultilevel"/>
    <w:tmpl w:val="BAD03194"/>
    <w:lvl w:ilvl="0" w:tplc="4A40D8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AAB2753"/>
    <w:multiLevelType w:val="hybridMultilevel"/>
    <w:tmpl w:val="1DC4609E"/>
    <w:lvl w:ilvl="0" w:tplc="B7FE22FA">
      <w:start w:val="1"/>
      <w:numFmt w:val="decimalEnclosedCircle"/>
      <w:lvlText w:val="%1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A831A1"/>
    <w:multiLevelType w:val="hybridMultilevel"/>
    <w:tmpl w:val="64E2CEA4"/>
    <w:lvl w:ilvl="0" w:tplc="D81C6C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17503353">
    <w:abstractNumId w:val="1"/>
  </w:num>
  <w:num w:numId="2" w16cid:durableId="310646511">
    <w:abstractNumId w:val="2"/>
  </w:num>
  <w:num w:numId="3" w16cid:durableId="204983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attachedTemplate r:id="rId1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91C"/>
    <w:rsid w:val="00045E51"/>
    <w:rsid w:val="0005695D"/>
    <w:rsid w:val="0007510F"/>
    <w:rsid w:val="000C43F7"/>
    <w:rsid w:val="002630AE"/>
    <w:rsid w:val="003420C7"/>
    <w:rsid w:val="003E7227"/>
    <w:rsid w:val="003F3FDD"/>
    <w:rsid w:val="00410AA6"/>
    <w:rsid w:val="00471494"/>
    <w:rsid w:val="004E639B"/>
    <w:rsid w:val="005109DD"/>
    <w:rsid w:val="00544405"/>
    <w:rsid w:val="00546F11"/>
    <w:rsid w:val="00550A73"/>
    <w:rsid w:val="00573367"/>
    <w:rsid w:val="00582E6C"/>
    <w:rsid w:val="005D6D89"/>
    <w:rsid w:val="005F1922"/>
    <w:rsid w:val="0064662E"/>
    <w:rsid w:val="007B0306"/>
    <w:rsid w:val="007B778B"/>
    <w:rsid w:val="00810B75"/>
    <w:rsid w:val="0083691C"/>
    <w:rsid w:val="00875EF7"/>
    <w:rsid w:val="008938FF"/>
    <w:rsid w:val="008A3428"/>
    <w:rsid w:val="008A43BB"/>
    <w:rsid w:val="008D79A3"/>
    <w:rsid w:val="008E259D"/>
    <w:rsid w:val="00970D9B"/>
    <w:rsid w:val="009B29C8"/>
    <w:rsid w:val="00A23607"/>
    <w:rsid w:val="00A502A8"/>
    <w:rsid w:val="00A52291"/>
    <w:rsid w:val="00BC667F"/>
    <w:rsid w:val="00C07828"/>
    <w:rsid w:val="00C11332"/>
    <w:rsid w:val="00C32134"/>
    <w:rsid w:val="00C5722A"/>
    <w:rsid w:val="00C960C2"/>
    <w:rsid w:val="00DD05BC"/>
    <w:rsid w:val="00E670EB"/>
    <w:rsid w:val="00E85252"/>
    <w:rsid w:val="00ED7B46"/>
    <w:rsid w:val="00F14D14"/>
    <w:rsid w:val="00F57FB2"/>
    <w:rsid w:val="00FB2038"/>
    <w:rsid w:val="00FC0906"/>
    <w:rsid w:val="00F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84583"/>
  <w15:chartTrackingRefBased/>
  <w15:docId w15:val="{4F71602D-3BD8-1E45-BCCF-D519BBE8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9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291"/>
    <w:rPr>
      <w:kern w:val="0"/>
      <w:sz w:val="18"/>
      <w:szCs w:val="18"/>
      <w:lang w:val="x-none" w:eastAsia="x-none"/>
    </w:rPr>
  </w:style>
  <w:style w:type="character" w:customStyle="1" w:styleId="Char">
    <w:name w:val="풍선 도움말 텍스트 Char"/>
    <w:link w:val="a3"/>
    <w:uiPriority w:val="99"/>
    <w:semiHidden/>
    <w:rsid w:val="00A52291"/>
    <w:rPr>
      <w:rFonts w:ascii="맑은 고딕" w:eastAsia="맑은 고딕" w:hAnsi="맑은 고딕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A34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A3428"/>
  </w:style>
  <w:style w:type="paragraph" w:styleId="a5">
    <w:name w:val="footer"/>
    <w:basedOn w:val="a"/>
    <w:link w:val="Char1"/>
    <w:uiPriority w:val="99"/>
    <w:semiHidden/>
    <w:unhideWhenUsed/>
    <w:rsid w:val="008A34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A3428"/>
  </w:style>
  <w:style w:type="paragraph" w:styleId="a6">
    <w:name w:val="List Paragraph"/>
    <w:basedOn w:val="a"/>
    <w:uiPriority w:val="34"/>
    <w:qFormat/>
    <w:rsid w:val="005F19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dkim06/hhs/docker/work/gas_ces/hardware/gas_nrf52832/pcb/3&#4366;&#4449;_Rev1.0.3/SMT/SMT&amp;&#4361;&#4462;&#4361;&#4449;&#4536;%20&#4364;&#4469;&#4523;&#4370;&#4450;&#4540;&#4363;&#4461;&#4366;&#4453;&#4540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SMT&amp;수삽 진행요청서.dotx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김준수</dc:creator>
  <cp:keywords/>
  <cp:lastModifiedBy>준수 김</cp:lastModifiedBy>
  <cp:revision>1</cp:revision>
  <dcterms:created xsi:type="dcterms:W3CDTF">2024-10-02T00:54:00Z</dcterms:created>
  <dcterms:modified xsi:type="dcterms:W3CDTF">2024-10-02T00:54:00Z</dcterms:modified>
</cp:coreProperties>
</file>